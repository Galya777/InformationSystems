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bg-BG" w:eastAsia="bg-BG"/>
        </w:rPr>
        <w:drawing>
          <wp:inline distT="0" distB="0" distL="0" distR="0" wp14:anchorId="0446AF6B" wp14:editId="26C45C9C">
            <wp:extent cx="5774267" cy="324802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41" cy="325116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752BBC" w:rsidP="00C6554A">
      <w:pPr>
        <w:pStyle w:val="Title"/>
      </w:pPr>
      <w:r>
        <w:t>Star Wars</w:t>
      </w:r>
    </w:p>
    <w:p w:rsidR="00C6554A" w:rsidRPr="00D5413C" w:rsidRDefault="00752BBC" w:rsidP="00C6554A">
      <w:pPr>
        <w:pStyle w:val="Subtitle"/>
      </w:pPr>
      <w:r>
        <w:t>project</w:t>
      </w:r>
    </w:p>
    <w:p w:rsidR="00EC6BFB" w:rsidRDefault="00752BBC" w:rsidP="00C6554A">
      <w:pPr>
        <w:pStyle w:val="ContactInfo"/>
      </w:pPr>
      <w:proofErr w:type="spellStart"/>
      <w:r>
        <w:t>Galya</w:t>
      </w:r>
      <w:proofErr w:type="spellEnd"/>
      <w:r>
        <w:t xml:space="preserve"> </w:t>
      </w:r>
      <w:proofErr w:type="spellStart"/>
      <w:r>
        <w:t>Dodova</w:t>
      </w:r>
      <w:proofErr w:type="spellEnd"/>
      <w:r w:rsidR="00C6554A">
        <w:t xml:space="preserve"> | </w:t>
      </w:r>
      <w:proofErr w:type="spellStart"/>
      <w:r>
        <w:t>Opject</w:t>
      </w:r>
      <w:proofErr w:type="spellEnd"/>
      <w:r>
        <w:t xml:space="preserve"> oriented programming </w:t>
      </w:r>
    </w:p>
    <w:p w:rsidR="00EC6BFB" w:rsidRDefault="00EC6BFB">
      <w: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737122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6BFB" w:rsidRDefault="00EC6BFB">
          <w:pPr>
            <w:pStyle w:val="TOCHeading"/>
          </w:pPr>
          <w:r>
            <w:t>Contents</w:t>
          </w:r>
        </w:p>
        <w:p w:rsidR="00EC6BFB" w:rsidRDefault="00EC6BF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8490" w:history="1">
            <w:r w:rsidRPr="00D5226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1" w:history="1">
            <w:r w:rsidR="00EC6BFB" w:rsidRPr="00D5226C">
              <w:rPr>
                <w:rStyle w:val="Hyperlink"/>
                <w:noProof/>
              </w:rPr>
              <w:t>1.1.</w:t>
            </w:r>
            <w:r w:rsidR="00EC6BFB">
              <w:rPr>
                <w:rFonts w:eastAsiaTheme="minorEastAsia"/>
                <w:noProof/>
                <w:color w:val="auto"/>
                <w:lang w:val="bg-BG" w:eastAsia="bg-BG"/>
              </w:rPr>
              <w:tab/>
            </w:r>
            <w:r w:rsidR="00EC6BFB" w:rsidRPr="00D5226C">
              <w:rPr>
                <w:rStyle w:val="Hyperlink"/>
                <w:noProof/>
              </w:rPr>
              <w:t>Descrition and Idea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_Toc87368491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2" w:history="1">
            <w:r w:rsidR="00EC6BFB" w:rsidRPr="00D5226C">
              <w:rPr>
                <w:rStyle w:val="Hyperlink"/>
                <w:noProof/>
              </w:rPr>
              <w:t>1.2.</w:t>
            </w:r>
            <w:r w:rsidR="00EC6BFB">
              <w:rPr>
                <w:rFonts w:eastAsiaTheme="minorEastAsia"/>
                <w:noProof/>
                <w:color w:val="auto"/>
                <w:lang w:val="bg-BG" w:eastAsia="bg-BG"/>
              </w:rPr>
              <w:tab/>
            </w:r>
            <w:r w:rsidR="00EC6BFB" w:rsidRPr="00D5226C">
              <w:rPr>
                <w:rStyle w:val="Hyperlink"/>
                <w:noProof/>
              </w:rPr>
              <w:t>Aim and tasks to be done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_Toc87368492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3" w:history="1">
            <w:r w:rsidR="00EC6BFB" w:rsidRPr="00D5226C">
              <w:rPr>
                <w:rStyle w:val="Hyperlink"/>
                <w:noProof/>
              </w:rPr>
              <w:t>1.3.</w:t>
            </w:r>
            <w:r w:rsidR="00EC6BFB">
              <w:rPr>
                <w:rFonts w:eastAsiaTheme="minorEastAsia"/>
                <w:noProof/>
                <w:color w:val="auto"/>
                <w:lang w:val="bg-BG" w:eastAsia="bg-BG"/>
              </w:rPr>
              <w:tab/>
            </w:r>
            <w:r w:rsidR="00EC6BFB" w:rsidRPr="00D5226C">
              <w:rPr>
                <w:rStyle w:val="Hyperlink"/>
                <w:noProof/>
              </w:rPr>
              <w:t>Structure of the documentation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_Toc87368493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4" w:history="1">
            <w:r w:rsidR="00EC6BFB" w:rsidRPr="00D5226C">
              <w:rPr>
                <w:rStyle w:val="Hyperlink"/>
                <w:noProof/>
              </w:rPr>
              <w:t>Reviewing the subject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_Toc87368494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5" w:history="1">
            <w:r w:rsidR="00EC6BFB" w:rsidRPr="00D5226C">
              <w:rPr>
                <w:rStyle w:val="Hyperlink"/>
                <w:noProof/>
              </w:rPr>
              <w:t>2.1. Simple definitions, concepts and algorithms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_Toc87368495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6" w:history="1">
            <w:r w:rsidR="00EC6BFB" w:rsidRPr="00D5226C">
              <w:rPr>
                <w:rStyle w:val="Hyperlink"/>
                <w:noProof/>
              </w:rPr>
              <w:t>2.2. Finding the problems and the difficulty of the problem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_Toc87368496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7" w:history="1">
            <w:r w:rsidR="00EC6BFB" w:rsidRPr="00D5226C">
              <w:rPr>
                <w:rStyle w:val="Hyperlink"/>
                <w:noProof/>
              </w:rPr>
              <w:t>2.3. Methods for solving the problems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_Toc87368497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8" w:history="1">
            <w:r w:rsidR="00EC6BFB" w:rsidRPr="00D5226C">
              <w:rPr>
                <w:rStyle w:val="Hyperlink"/>
                <w:noProof/>
              </w:rPr>
              <w:t>2.4. Functional needs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_Toc87368498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9" w:history="1">
            <w:r w:rsidR="00EC6BFB" w:rsidRPr="00D5226C">
              <w:rPr>
                <w:rStyle w:val="Hyperlink"/>
                <w:noProof/>
              </w:rPr>
              <w:t>Making the project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_Toc87368499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0" w:history="1">
            <w:r w:rsidR="00EC6BFB" w:rsidRPr="00D5226C">
              <w:rPr>
                <w:rStyle w:val="Hyperlink"/>
                <w:noProof/>
              </w:rPr>
              <w:t>3.1. Architecture and diagrams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_Toc87368500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1" w:history="1">
            <w:r w:rsidR="00EC6BFB" w:rsidRPr="00D5226C">
              <w:rPr>
                <w:rStyle w:val="Hyperlink"/>
                <w:noProof/>
              </w:rPr>
              <w:t>Testing and realization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_Toc87368501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2" w:history="1">
            <w:r w:rsidR="00EC6BFB" w:rsidRPr="00D5226C">
              <w:rPr>
                <w:rStyle w:val="Hyperlink"/>
                <w:noProof/>
              </w:rPr>
              <w:t>4.1. Realization of classes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_Toc87368502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3" w:history="1">
            <w:r w:rsidR="00EC6BFB" w:rsidRPr="00D5226C">
              <w:rPr>
                <w:rStyle w:val="Hyperlink"/>
                <w:noProof/>
              </w:rPr>
              <w:t>4.2. Memory control and optimization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_Toc87368503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4" w:history="1">
            <w:r w:rsidR="00EC6BFB" w:rsidRPr="00D5226C">
              <w:rPr>
                <w:rStyle w:val="Hyperlink"/>
                <w:noProof/>
              </w:rPr>
              <w:t>4.3. Planning and creating testing scenarios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_Toc87368504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5" w:history="1">
            <w:r w:rsidR="00EC6BFB" w:rsidRPr="00D5226C">
              <w:rPr>
                <w:rStyle w:val="Hyperlink"/>
                <w:noProof/>
              </w:rPr>
              <w:t>Conclusion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_Toc87368505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6" w:history="1">
            <w:r w:rsidR="00EC6BFB" w:rsidRPr="00D5226C">
              <w:rPr>
                <w:rStyle w:val="Hyperlink"/>
                <w:noProof/>
              </w:rPr>
              <w:t>5.1. Review and future plans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_Toc87368506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22600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7" w:history="1">
            <w:r w:rsidR="00EC6BFB" w:rsidRPr="00D5226C">
              <w:rPr>
                <w:rStyle w:val="Hyperlink"/>
                <w:noProof/>
              </w:rPr>
              <w:t>Literature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_Toc87368507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224208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EC6BFB">
          <w:r>
            <w:rPr>
              <w:b/>
              <w:bCs/>
              <w:noProof/>
            </w:rPr>
            <w:fldChar w:fldCharType="end"/>
          </w:r>
        </w:p>
      </w:sdtContent>
    </w:sdt>
    <w:p w:rsidR="00C6554A" w:rsidRDefault="00C6554A" w:rsidP="00C6554A">
      <w:pPr>
        <w:pStyle w:val="ContactInfo"/>
      </w:pPr>
      <w:r>
        <w:br w:type="page"/>
      </w:r>
    </w:p>
    <w:p w:rsidR="00C6554A" w:rsidRDefault="00752BBC" w:rsidP="00752BBC">
      <w:pPr>
        <w:pStyle w:val="Heading1"/>
        <w:jc w:val="center"/>
      </w:pPr>
      <w:bookmarkStart w:id="5" w:name="_Toc87368490"/>
      <w:r>
        <w:lastRenderedPageBreak/>
        <w:t>Introduction</w:t>
      </w:r>
      <w:bookmarkEnd w:id="5"/>
    </w:p>
    <w:p w:rsidR="00752BBC" w:rsidRDefault="00752BBC" w:rsidP="00752BBC"/>
    <w:p w:rsidR="00752BBC" w:rsidRDefault="00752BBC" w:rsidP="00752BBC">
      <w:pPr>
        <w:pStyle w:val="Heading2"/>
        <w:numPr>
          <w:ilvl w:val="1"/>
          <w:numId w:val="18"/>
        </w:numPr>
      </w:pPr>
      <w:bookmarkStart w:id="6" w:name="_Toc87368491"/>
      <w:r>
        <w:t>Descrition and Idea</w:t>
      </w:r>
      <w:bookmarkEnd w:id="6"/>
      <w:r>
        <w:t xml:space="preserve"> </w:t>
      </w:r>
    </w:p>
    <w:p w:rsidR="00752BBC" w:rsidRPr="00752BBC" w:rsidRDefault="00224208" w:rsidP="00752BBC">
      <w:r>
        <w:t xml:space="preserve">The idea of the project is a system that </w:t>
      </w:r>
      <w:r w:rsidR="00A24613">
        <w:t xml:space="preserve">finds </w:t>
      </w:r>
      <w:proofErr w:type="spellStart"/>
      <w:r w:rsidR="00A24613">
        <w:t>jedi</w:t>
      </w:r>
      <w:proofErr w:type="spellEnd"/>
      <w:r w:rsidR="00A24613">
        <w:t xml:space="preserve"> and prints the information for them. </w:t>
      </w:r>
    </w:p>
    <w:p w:rsidR="00752BBC" w:rsidRDefault="00752BBC" w:rsidP="00752BBC">
      <w:pPr>
        <w:pStyle w:val="Heading2"/>
        <w:numPr>
          <w:ilvl w:val="1"/>
          <w:numId w:val="18"/>
        </w:numPr>
      </w:pPr>
      <w:bookmarkStart w:id="7" w:name="_Toc87368492"/>
      <w:r>
        <w:t>Aim and tasks to be done</w:t>
      </w:r>
      <w:bookmarkEnd w:id="7"/>
    </w:p>
    <w:p w:rsidR="00752BBC" w:rsidRDefault="00A24613" w:rsidP="00752BBC">
      <w:r>
        <w:t xml:space="preserve">The aim is an information system that represents </w:t>
      </w:r>
      <w:proofErr w:type="spellStart"/>
      <w:r>
        <w:t>jedi</w:t>
      </w:r>
      <w:proofErr w:type="spellEnd"/>
      <w:r>
        <w:t xml:space="preserve"> and planets. </w:t>
      </w:r>
    </w:p>
    <w:p w:rsidR="00A24613" w:rsidRPr="00752BBC" w:rsidRDefault="00A24613" w:rsidP="00752BBC">
      <w:r>
        <w:t xml:space="preserve">Tasks are: making a </w:t>
      </w:r>
      <w:proofErr w:type="spellStart"/>
      <w:r>
        <w:t>jedi</w:t>
      </w:r>
      <w:proofErr w:type="spellEnd"/>
      <w:r>
        <w:t xml:space="preserve">, making a planet, putting the </w:t>
      </w:r>
      <w:proofErr w:type="spellStart"/>
      <w:r>
        <w:t>jedi</w:t>
      </w:r>
      <w:proofErr w:type="spellEnd"/>
      <w:r>
        <w:t xml:space="preserve"> on the planet. </w:t>
      </w:r>
    </w:p>
    <w:p w:rsidR="00B65AA7" w:rsidRDefault="00B65AA7" w:rsidP="00B65AA7"/>
    <w:p w:rsidR="00B65AA7" w:rsidRDefault="00B65AA7" w:rsidP="00B65AA7"/>
    <w:p w:rsidR="00B65AA7" w:rsidRDefault="00B65AA7" w:rsidP="00B65AA7">
      <w:pPr>
        <w:pStyle w:val="Heading1"/>
        <w:jc w:val="center"/>
      </w:pPr>
      <w:bookmarkStart w:id="8" w:name="_Toc87368494"/>
      <w:r>
        <w:t>Reviewing the subject</w:t>
      </w:r>
      <w:bookmarkEnd w:id="8"/>
    </w:p>
    <w:p w:rsidR="00B65AA7" w:rsidRDefault="00B65AA7" w:rsidP="00B65AA7"/>
    <w:p w:rsidR="00B65AA7" w:rsidRDefault="00B65AA7" w:rsidP="00B65AA7">
      <w:pPr>
        <w:pStyle w:val="Heading2"/>
      </w:pPr>
      <w:bookmarkStart w:id="9" w:name="_Toc87368495"/>
      <w:r>
        <w:t>2.1. Simple definitions, concepts and algorithms</w:t>
      </w:r>
      <w:bookmarkEnd w:id="9"/>
    </w:p>
    <w:p w:rsidR="00B65AA7" w:rsidRDefault="00832E53" w:rsidP="00B65AA7">
      <w:r>
        <w:t xml:space="preserve">The main structure is polymorphism. </w:t>
      </w:r>
    </w:p>
    <w:p w:rsidR="00B65AA7" w:rsidRDefault="00B65AA7" w:rsidP="00B65AA7">
      <w:pPr>
        <w:pStyle w:val="Heading2"/>
      </w:pPr>
      <w:bookmarkStart w:id="10" w:name="_Toc87368496"/>
      <w:r>
        <w:t>2.2. Finding the problems and the difficulty of the problem</w:t>
      </w:r>
      <w:bookmarkEnd w:id="10"/>
    </w:p>
    <w:p w:rsidR="00B65AA7" w:rsidRDefault="00B65AA7" w:rsidP="00B65AA7"/>
    <w:p w:rsidR="00B65AA7" w:rsidRDefault="00B65AA7" w:rsidP="00B65AA7">
      <w:pPr>
        <w:pStyle w:val="Heading2"/>
      </w:pPr>
      <w:bookmarkStart w:id="11" w:name="_Toc87368497"/>
      <w:r>
        <w:t>2.3. Methods for solving the problems</w:t>
      </w:r>
      <w:bookmarkEnd w:id="11"/>
    </w:p>
    <w:p w:rsidR="00B65AA7" w:rsidRDefault="00B65AA7" w:rsidP="00B65AA7"/>
    <w:p w:rsidR="00B65AA7" w:rsidRDefault="00B65AA7" w:rsidP="00B65AA7">
      <w:pPr>
        <w:pStyle w:val="Heading2"/>
      </w:pPr>
      <w:bookmarkStart w:id="12" w:name="_Toc87368498"/>
      <w:r>
        <w:t>2.4. Functional needs</w:t>
      </w:r>
      <w:bookmarkEnd w:id="12"/>
    </w:p>
    <w:p w:rsidR="00B65AA7" w:rsidRDefault="00B65AA7" w:rsidP="00B65AA7"/>
    <w:p w:rsidR="00B65AA7" w:rsidRDefault="00B65AA7" w:rsidP="00B65AA7">
      <w:pPr>
        <w:pStyle w:val="Heading1"/>
        <w:jc w:val="center"/>
      </w:pPr>
      <w:bookmarkStart w:id="13" w:name="_Toc87368499"/>
      <w:r>
        <w:t>Making the project</w:t>
      </w:r>
      <w:bookmarkEnd w:id="13"/>
    </w:p>
    <w:p w:rsidR="00B65AA7" w:rsidRDefault="00B65AA7" w:rsidP="00B65AA7"/>
    <w:p w:rsidR="00B65AA7" w:rsidRDefault="00002D9E" w:rsidP="00B65AA7">
      <w:pPr>
        <w:pStyle w:val="Heading2"/>
      </w:pPr>
      <w:bookmarkStart w:id="14" w:name="_Toc87368500"/>
      <w:r>
        <w:t xml:space="preserve">3.1. </w:t>
      </w:r>
      <w:r w:rsidR="00B65AA7">
        <w:t>Architecture and diagrams</w:t>
      </w:r>
      <w:bookmarkEnd w:id="14"/>
      <w:r w:rsidR="00B65AA7">
        <w:t xml:space="preserve"> </w:t>
      </w:r>
    </w:p>
    <w:p w:rsidR="00002D9E" w:rsidRDefault="00002D9E" w:rsidP="00002D9E"/>
    <w:p w:rsidR="00002D9E" w:rsidRDefault="00002D9E" w:rsidP="00002D9E"/>
    <w:p w:rsidR="00002D9E" w:rsidRDefault="00002D9E" w:rsidP="00002D9E"/>
    <w:p w:rsidR="00002D9E" w:rsidRDefault="00002D9E" w:rsidP="00002D9E">
      <w:pPr>
        <w:pStyle w:val="Heading1"/>
      </w:pPr>
      <w:bookmarkStart w:id="15" w:name="_Toc87368501"/>
      <w:r>
        <w:t>Testing and realization</w:t>
      </w:r>
      <w:bookmarkEnd w:id="15"/>
      <w:r>
        <w:t xml:space="preserve"> </w:t>
      </w:r>
    </w:p>
    <w:p w:rsidR="00002D9E" w:rsidRDefault="00002D9E" w:rsidP="00002D9E"/>
    <w:p w:rsidR="00002D9E" w:rsidRDefault="00002D9E" w:rsidP="00002D9E">
      <w:pPr>
        <w:pStyle w:val="Heading2"/>
      </w:pPr>
      <w:bookmarkStart w:id="16" w:name="_Toc87368502"/>
      <w:r>
        <w:t>4.1. Realization of classes</w:t>
      </w:r>
      <w:bookmarkEnd w:id="16"/>
      <w:r>
        <w:t xml:space="preserve"> </w:t>
      </w:r>
    </w:p>
    <w:p w:rsidR="00002D9E" w:rsidRDefault="00002D9E" w:rsidP="00002D9E"/>
    <w:p w:rsidR="00002D9E" w:rsidRPr="00002D9E" w:rsidRDefault="00002D9E" w:rsidP="00002D9E">
      <w:pPr>
        <w:pStyle w:val="Heading2"/>
      </w:pPr>
      <w:bookmarkStart w:id="17" w:name="_Toc87368503"/>
      <w:r>
        <w:t>4.2. Memory control and optimization</w:t>
      </w:r>
      <w:bookmarkEnd w:id="17"/>
    </w:p>
    <w:p w:rsidR="00B65AA7" w:rsidRDefault="00B65AA7" w:rsidP="00B65AA7"/>
    <w:p w:rsidR="00002D9E" w:rsidRDefault="00002D9E" w:rsidP="00002D9E">
      <w:pPr>
        <w:pStyle w:val="Heading2"/>
      </w:pPr>
      <w:bookmarkStart w:id="18" w:name="_Toc87368504"/>
      <w:r>
        <w:t>4.3. Planning and creating testing scenarios</w:t>
      </w:r>
      <w:bookmarkEnd w:id="18"/>
      <w:r>
        <w:t xml:space="preserve">  </w:t>
      </w:r>
    </w:p>
    <w:p w:rsidR="00B65AA7" w:rsidRDefault="00B65AA7" w:rsidP="00B65AA7"/>
    <w:p w:rsidR="00002D9E" w:rsidRDefault="00002D9E" w:rsidP="00002D9E">
      <w:pPr>
        <w:pStyle w:val="Heading1"/>
        <w:jc w:val="center"/>
      </w:pPr>
      <w:bookmarkStart w:id="19" w:name="_Toc87368505"/>
      <w:r>
        <w:t>Conclusion</w:t>
      </w:r>
      <w:bookmarkEnd w:id="19"/>
    </w:p>
    <w:p w:rsidR="00002D9E" w:rsidRDefault="00832E53" w:rsidP="00002D9E">
      <w:r>
        <w:t xml:space="preserve">Ready project representing information system for finding and educating </w:t>
      </w:r>
      <w:proofErr w:type="spellStart"/>
      <w:r>
        <w:t>jedi</w:t>
      </w:r>
      <w:proofErr w:type="spellEnd"/>
      <w:r>
        <w:t xml:space="preserve">. </w:t>
      </w:r>
    </w:p>
    <w:p w:rsidR="00002D9E" w:rsidRPr="00002D9E" w:rsidRDefault="00002D9E" w:rsidP="00002D9E">
      <w:pPr>
        <w:pStyle w:val="Heading2"/>
      </w:pPr>
      <w:bookmarkStart w:id="20" w:name="_Toc87368506"/>
      <w:r>
        <w:t>5.1. Review and future plans</w:t>
      </w:r>
      <w:bookmarkEnd w:id="20"/>
      <w:r>
        <w:t xml:space="preserve"> </w:t>
      </w:r>
    </w:p>
    <w:p w:rsidR="00002D9E" w:rsidRDefault="00002D9E" w:rsidP="00B65AA7"/>
    <w:p w:rsidR="00002D9E" w:rsidRDefault="00002D9E" w:rsidP="00002D9E">
      <w:pPr>
        <w:pStyle w:val="Heading1"/>
        <w:jc w:val="center"/>
      </w:pPr>
      <w:bookmarkStart w:id="21" w:name="_Toc87368507"/>
      <w:r>
        <w:t>Literature</w:t>
      </w:r>
      <w:bookmarkEnd w:id="21"/>
    </w:p>
    <w:p w:rsidR="00557F74" w:rsidRPr="00557F74" w:rsidRDefault="00557F74" w:rsidP="00557F74">
      <w:r>
        <w:t>OOP lectures</w:t>
      </w:r>
      <w:bookmarkStart w:id="22" w:name="_GoBack"/>
      <w:bookmarkEnd w:id="22"/>
    </w:p>
    <w:sectPr w:rsidR="00557F74" w:rsidRPr="00557F74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001" w:rsidRDefault="00226001" w:rsidP="00C6554A">
      <w:pPr>
        <w:spacing w:before="0" w:after="0" w:line="240" w:lineRule="auto"/>
      </w:pPr>
      <w:r>
        <w:separator/>
      </w:r>
    </w:p>
  </w:endnote>
  <w:endnote w:type="continuationSeparator" w:id="0">
    <w:p w:rsidR="00226001" w:rsidRDefault="0022600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57F7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001" w:rsidRDefault="00226001" w:rsidP="00C6554A">
      <w:pPr>
        <w:spacing w:before="0" w:after="0" w:line="240" w:lineRule="auto"/>
      </w:pPr>
      <w:r>
        <w:separator/>
      </w:r>
    </w:p>
  </w:footnote>
  <w:footnote w:type="continuationSeparator" w:id="0">
    <w:p w:rsidR="00226001" w:rsidRDefault="0022600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F637F52"/>
    <w:multiLevelType w:val="multilevel"/>
    <w:tmpl w:val="A04C2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377419C"/>
    <w:multiLevelType w:val="multilevel"/>
    <w:tmpl w:val="9B42D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B339EF"/>
    <w:multiLevelType w:val="multilevel"/>
    <w:tmpl w:val="A78E8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08"/>
    <w:rsid w:val="00002D9E"/>
    <w:rsid w:val="00224208"/>
    <w:rsid w:val="00226001"/>
    <w:rsid w:val="002554CD"/>
    <w:rsid w:val="00293B83"/>
    <w:rsid w:val="002B40D2"/>
    <w:rsid w:val="002B4294"/>
    <w:rsid w:val="00333D0D"/>
    <w:rsid w:val="003E51DB"/>
    <w:rsid w:val="004C049F"/>
    <w:rsid w:val="005000E2"/>
    <w:rsid w:val="00557F74"/>
    <w:rsid w:val="006A3CE7"/>
    <w:rsid w:val="00752BBC"/>
    <w:rsid w:val="00832E53"/>
    <w:rsid w:val="00A24613"/>
    <w:rsid w:val="00B65AA7"/>
    <w:rsid w:val="00C6554A"/>
    <w:rsid w:val="00CC23A7"/>
    <w:rsid w:val="00D01B92"/>
    <w:rsid w:val="00E8368C"/>
    <w:rsid w:val="00EC6BF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1ABAE"/>
  <w15:chartTrackingRefBased/>
  <w15:docId w15:val="{571D3E4B-778C-4365-A84B-8FA02F57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52B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02D9E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02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D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rojects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74CFD-493A-4510-A01A-ADBEDED5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ProjectsTemplate</Template>
  <TotalTime>7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2022-05-11T10:59:00Z</dcterms:created>
  <dcterms:modified xsi:type="dcterms:W3CDTF">2022-05-11T11:37:00Z</dcterms:modified>
</cp:coreProperties>
</file>